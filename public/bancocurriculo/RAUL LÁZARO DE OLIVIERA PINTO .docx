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DE" w:rsidRPr="00BE1207" w:rsidRDefault="001C38DE" w:rsidP="001C38DE">
      <w:pPr>
        <w:jc w:val="center"/>
        <w:rPr>
          <w:rFonts w:ascii="Times New Roman" w:hAnsi="Times New Roman"/>
          <w:b/>
          <w:sz w:val="40"/>
          <w:szCs w:val="40"/>
        </w:rPr>
      </w:pPr>
      <w:r w:rsidRPr="00BE1207">
        <w:rPr>
          <w:rFonts w:ascii="Times New Roman" w:hAnsi="Times New Roman"/>
          <w:b/>
          <w:sz w:val="40"/>
          <w:szCs w:val="40"/>
        </w:rPr>
        <w:t>Raul Lázaro de Oliveira Pinto</w:t>
      </w:r>
    </w:p>
    <w:p w:rsidR="001B28F8" w:rsidRPr="00BE1207" w:rsidRDefault="001B28F8">
      <w:pPr>
        <w:rPr>
          <w:szCs w:val="22"/>
        </w:rPr>
      </w:pPr>
    </w:p>
    <w:p w:rsidR="001C38DE" w:rsidRPr="00BE1207" w:rsidRDefault="001C38DE">
      <w:pPr>
        <w:rPr>
          <w:szCs w:val="22"/>
        </w:rPr>
      </w:pPr>
    </w:p>
    <w:p w:rsidR="001C38DE" w:rsidRDefault="008774E8" w:rsidP="00EE7F32">
      <w:pPr>
        <w:rPr>
          <w:rFonts w:ascii="Times New Roman" w:hAnsi="Times New Roman"/>
          <w:szCs w:val="22"/>
        </w:rPr>
      </w:pPr>
      <w:r>
        <w:rPr>
          <w:noProof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09197" wp14:editId="789E40CB">
                <wp:simplePos x="0" y="0"/>
                <wp:positionH relativeFrom="column">
                  <wp:posOffset>-50165</wp:posOffset>
                </wp:positionH>
                <wp:positionV relativeFrom="paragraph">
                  <wp:posOffset>155575</wp:posOffset>
                </wp:positionV>
                <wp:extent cx="6278245" cy="10795"/>
                <wp:effectExtent l="0" t="0" r="27305" b="2730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245" cy="107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424AF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12.25pt" to="490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" strokecolor="black [3213]">
                <v:stroke joinstyle="miter"/>
              </v:line>
            </w:pict>
          </mc:Fallback>
        </mc:AlternateContent>
      </w:r>
      <w:r w:rsidR="001C38DE" w:rsidRPr="00BE1207">
        <w:rPr>
          <w:rFonts w:ascii="Times New Roman" w:hAnsi="Times New Roman"/>
          <w:szCs w:val="22"/>
        </w:rPr>
        <w:t>DADOS PESSOAIS</w:t>
      </w:r>
    </w:p>
    <w:p w:rsidR="00405669" w:rsidRDefault="00405669" w:rsidP="00EE7F32">
      <w:pPr>
        <w:rPr>
          <w:rFonts w:ascii="Times New Roman" w:hAnsi="Times New Roman"/>
          <w:szCs w:val="22"/>
        </w:rPr>
      </w:pPr>
    </w:p>
    <w:p w:rsidR="001C38DE" w:rsidRPr="00BE1207" w:rsidRDefault="008637B4" w:rsidP="00EE7F32">
      <w:pPr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>D</w:t>
      </w:r>
      <w:r w:rsidR="001C38DE" w:rsidRPr="00BE1207">
        <w:rPr>
          <w:rFonts w:ascii="Times New Roman" w:hAnsi="Times New Roman"/>
          <w:szCs w:val="22"/>
        </w:rPr>
        <w:t>ata de Nascimento: 01/07/1983.</w:t>
      </w:r>
    </w:p>
    <w:p w:rsidR="001C38DE" w:rsidRPr="00BE1207" w:rsidRDefault="001C38DE" w:rsidP="00EE7F32">
      <w:pPr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>Estado Civil: Solteiro.</w:t>
      </w:r>
    </w:p>
    <w:p w:rsidR="001C38DE" w:rsidRPr="00BE1207" w:rsidRDefault="001C38DE" w:rsidP="00EE7F32">
      <w:pPr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 xml:space="preserve">CPF: 099534307-13. </w:t>
      </w:r>
    </w:p>
    <w:p w:rsidR="001C38DE" w:rsidRPr="00BE1207" w:rsidRDefault="001C38DE" w:rsidP="00EE7F32">
      <w:pPr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 xml:space="preserve">Endereço: Rua Uruguai, 194b (Cobertura 02) – Tijuca - Rio de Janeiro / CEP: 20510-060. </w:t>
      </w:r>
    </w:p>
    <w:p w:rsidR="001C38DE" w:rsidRPr="00BE1207" w:rsidRDefault="001C38DE" w:rsidP="00EE7F32">
      <w:pPr>
        <w:rPr>
          <w:rStyle w:val="Hyperlink"/>
          <w:rFonts w:ascii="Times New Roman" w:hAnsi="Times New Roman"/>
          <w:b/>
          <w:szCs w:val="22"/>
        </w:rPr>
      </w:pPr>
      <w:r w:rsidRPr="00BE1207">
        <w:rPr>
          <w:rFonts w:ascii="Times New Roman" w:hAnsi="Times New Roman"/>
          <w:szCs w:val="22"/>
        </w:rPr>
        <w:t xml:space="preserve">Contatos: Telefone: (21) 2571-1153 / Celular: (21) 9641-63776 – e-mail: </w:t>
      </w:r>
      <w:r w:rsidRPr="00BE1207">
        <w:rPr>
          <w:rFonts w:ascii="Times New Roman" w:hAnsi="Times New Roman"/>
          <w:b/>
          <w:szCs w:val="22"/>
        </w:rPr>
        <w:t>raullopti@gmail.com</w:t>
      </w:r>
    </w:p>
    <w:p w:rsidR="001C38DE" w:rsidRPr="00BE1207" w:rsidRDefault="001C38DE" w:rsidP="00EE7F32">
      <w:pPr>
        <w:rPr>
          <w:rFonts w:ascii="Times New Roman" w:hAnsi="Times New Roman"/>
          <w:szCs w:val="22"/>
        </w:rPr>
      </w:pPr>
    </w:p>
    <w:p w:rsidR="001C38DE" w:rsidRDefault="001C38DE" w:rsidP="00EE7F32">
      <w:pPr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>OBJETIVO</w:t>
      </w:r>
    </w:p>
    <w:p w:rsidR="008774E8" w:rsidRPr="00BE1207" w:rsidRDefault="008774E8" w:rsidP="00EE7F32">
      <w:pPr>
        <w:rPr>
          <w:rFonts w:ascii="Times New Roman" w:hAnsi="Times New Roman"/>
          <w:szCs w:val="22"/>
        </w:rPr>
      </w:pPr>
      <w:r>
        <w:rPr>
          <w:noProof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FBDC7" wp14:editId="2CE0601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78245" cy="10795"/>
                <wp:effectExtent l="0" t="0" r="27305" b="2730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245" cy="107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A3605" id="Conector re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94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" strokecolor="black [3213]">
                <v:stroke joinstyle="miter"/>
              </v:line>
            </w:pict>
          </mc:Fallback>
        </mc:AlternateContent>
      </w:r>
    </w:p>
    <w:p w:rsidR="00EE7F32" w:rsidRPr="00BE1207" w:rsidRDefault="001C38DE" w:rsidP="00EE7F32">
      <w:pPr>
        <w:pStyle w:val="Objetivo"/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>Desenvolvimento de Sistemas em Java.</w:t>
      </w:r>
    </w:p>
    <w:p w:rsidR="008774E8" w:rsidRDefault="001C38DE" w:rsidP="00BE1207">
      <w:pPr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>FORMAÇÃO ACADÊMICA</w:t>
      </w:r>
    </w:p>
    <w:p w:rsidR="008637B4" w:rsidRPr="00BE1207" w:rsidRDefault="008637B4" w:rsidP="00BE1207">
      <w:pPr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ab/>
      </w:r>
      <w:r w:rsidR="008774E8">
        <w:rPr>
          <w:noProof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FBDC7" wp14:editId="2CE0601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78245" cy="10795"/>
                <wp:effectExtent l="0" t="0" r="27305" b="2730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245" cy="107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FBF86" id="Conector re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94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" strokecolor="black [3213]">
                <v:stroke joinstyle="miter"/>
              </v:line>
            </w:pict>
          </mc:Fallback>
        </mc:AlternateContent>
      </w:r>
    </w:p>
    <w:p w:rsidR="001C38DE" w:rsidRPr="00D60625" w:rsidRDefault="001C38DE" w:rsidP="00D60625">
      <w:pPr>
        <w:pStyle w:val="PargrafodaLista"/>
        <w:numPr>
          <w:ilvl w:val="0"/>
          <w:numId w:val="3"/>
        </w:numPr>
        <w:ind w:left="426"/>
        <w:rPr>
          <w:rFonts w:ascii="Times New Roman" w:hAnsi="Times New Roman"/>
          <w:szCs w:val="22"/>
        </w:rPr>
      </w:pPr>
      <w:r w:rsidRPr="00D60625">
        <w:rPr>
          <w:rFonts w:ascii="Times New Roman" w:hAnsi="Times New Roman"/>
          <w:szCs w:val="22"/>
        </w:rPr>
        <w:t xml:space="preserve">Graduação, </w:t>
      </w:r>
      <w:r w:rsidR="00277BDE" w:rsidRPr="00D60625">
        <w:rPr>
          <w:rFonts w:ascii="Times New Roman" w:hAnsi="Times New Roman"/>
          <w:szCs w:val="22"/>
        </w:rPr>
        <w:t>iniciada em 2011</w:t>
      </w:r>
      <w:r w:rsidRPr="00D60625">
        <w:rPr>
          <w:rFonts w:ascii="Times New Roman" w:hAnsi="Times New Roman"/>
          <w:szCs w:val="22"/>
        </w:rPr>
        <w:t xml:space="preserve">, em Gestão em Tecnologia da Informação na Universidade Estácio de Sá, cursando o 4º período. Previsão de conclusão em </w:t>
      </w:r>
      <w:r w:rsidR="00277BDE" w:rsidRPr="00D60625">
        <w:rPr>
          <w:rFonts w:ascii="Times New Roman" w:hAnsi="Times New Roman"/>
          <w:szCs w:val="22"/>
        </w:rPr>
        <w:t xml:space="preserve">julho de </w:t>
      </w:r>
      <w:r w:rsidRPr="00D60625">
        <w:rPr>
          <w:rFonts w:ascii="Times New Roman" w:hAnsi="Times New Roman"/>
          <w:szCs w:val="22"/>
        </w:rPr>
        <w:t>2015.</w:t>
      </w:r>
    </w:p>
    <w:p w:rsidR="001C38DE" w:rsidRPr="00BE1207" w:rsidRDefault="001C38DE" w:rsidP="00D60625">
      <w:pPr>
        <w:pStyle w:val="PargrafodaLista"/>
        <w:numPr>
          <w:ilvl w:val="0"/>
          <w:numId w:val="3"/>
        </w:numPr>
        <w:ind w:left="426"/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>Graduação em Fisioterapia na Universidade Veiga de Almeida, concluída em 2006.</w:t>
      </w:r>
    </w:p>
    <w:p w:rsidR="001C38DE" w:rsidRPr="00BE1207" w:rsidRDefault="001C38DE" w:rsidP="00EE7F32">
      <w:pPr>
        <w:pStyle w:val="Realizaes"/>
        <w:numPr>
          <w:ilvl w:val="0"/>
          <w:numId w:val="0"/>
        </w:numPr>
        <w:rPr>
          <w:rFonts w:ascii="Times New Roman" w:hAnsi="Times New Roman"/>
          <w:szCs w:val="22"/>
        </w:rPr>
      </w:pPr>
    </w:p>
    <w:p w:rsidR="001C38DE" w:rsidRDefault="008774E8" w:rsidP="00EE7F32">
      <w:pPr>
        <w:pStyle w:val="Realizaes"/>
        <w:numPr>
          <w:ilvl w:val="0"/>
          <w:numId w:val="0"/>
        </w:numPr>
        <w:rPr>
          <w:rFonts w:ascii="Times New Roman" w:hAnsi="Times New Roman"/>
          <w:szCs w:val="22"/>
        </w:rPr>
      </w:pPr>
      <w:r>
        <w:rPr>
          <w:noProof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B1D94" wp14:editId="6E3A8EE1">
                <wp:simplePos x="0" y="0"/>
                <wp:positionH relativeFrom="column">
                  <wp:posOffset>0</wp:posOffset>
                </wp:positionH>
                <wp:positionV relativeFrom="paragraph">
                  <wp:posOffset>151130</wp:posOffset>
                </wp:positionV>
                <wp:extent cx="6278245" cy="10795"/>
                <wp:effectExtent l="0" t="0" r="27305" b="2730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245" cy="107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6CCDC" id="Conector re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9pt" to="494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" strokecolor="black [3213]">
                <v:stroke joinstyle="miter"/>
              </v:line>
            </w:pict>
          </mc:Fallback>
        </mc:AlternateContent>
      </w:r>
      <w:r w:rsidR="001C38DE" w:rsidRPr="00BE1207">
        <w:rPr>
          <w:rFonts w:ascii="Times New Roman" w:hAnsi="Times New Roman"/>
          <w:szCs w:val="22"/>
        </w:rPr>
        <w:t>EXPERIÊNCIAS</w:t>
      </w:r>
    </w:p>
    <w:p w:rsidR="008774E8" w:rsidRPr="00BE1207" w:rsidRDefault="008774E8" w:rsidP="00EE7F32">
      <w:pPr>
        <w:pStyle w:val="Realizaes"/>
        <w:numPr>
          <w:ilvl w:val="0"/>
          <w:numId w:val="0"/>
        </w:numPr>
        <w:rPr>
          <w:rFonts w:ascii="Times New Roman" w:hAnsi="Times New Roman"/>
          <w:szCs w:val="22"/>
        </w:rPr>
      </w:pPr>
    </w:p>
    <w:p w:rsidR="001C38DE" w:rsidRPr="00BE1207" w:rsidRDefault="001C38DE" w:rsidP="00B43C27">
      <w:pPr>
        <w:pStyle w:val="PargrafodaLista"/>
        <w:numPr>
          <w:ilvl w:val="0"/>
          <w:numId w:val="3"/>
        </w:numPr>
        <w:ind w:left="426"/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>Estágio em Programação em Java no Centro de Produção da UERJ (CEPUERJ) desde setembro de 2012 até a presente data.</w:t>
      </w:r>
    </w:p>
    <w:p w:rsidR="001C38DE" w:rsidRPr="00BE1207" w:rsidRDefault="001C38DE" w:rsidP="00B43C27">
      <w:pPr>
        <w:pStyle w:val="PargrafodaLista"/>
        <w:numPr>
          <w:ilvl w:val="0"/>
          <w:numId w:val="3"/>
        </w:numPr>
        <w:ind w:left="426"/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>Atendimento em Fisioterapia e ginástica laboral no corpo profissional da empresa Silimed pela empresa Corpostura. Período: 2008 a 2011.</w:t>
      </w:r>
    </w:p>
    <w:p w:rsidR="00EE7F32" w:rsidRPr="00BE1207" w:rsidRDefault="00EE7F32" w:rsidP="00B43C27">
      <w:pPr>
        <w:pStyle w:val="PargrafodaLista"/>
        <w:numPr>
          <w:ilvl w:val="0"/>
          <w:numId w:val="3"/>
        </w:numPr>
        <w:ind w:left="426"/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>Vendedor no Departamento comercial Public House. Período: 05/2008 a 08/2008.</w:t>
      </w:r>
    </w:p>
    <w:p w:rsidR="001C38DE" w:rsidRPr="00BE1207" w:rsidRDefault="001C38DE" w:rsidP="00B43C27">
      <w:pPr>
        <w:pStyle w:val="PargrafodaLista"/>
        <w:numPr>
          <w:ilvl w:val="0"/>
          <w:numId w:val="3"/>
        </w:numPr>
        <w:ind w:left="426"/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 xml:space="preserve">Atendimento ao público em loja de conveniências e posto de gasolina nos EUA, através de programa de intercâmbio em Orlando. Período: </w:t>
      </w:r>
      <w:r w:rsidR="00277BDE" w:rsidRPr="00BE1207">
        <w:rPr>
          <w:rFonts w:ascii="Times New Roman" w:hAnsi="Times New Roman"/>
          <w:szCs w:val="22"/>
        </w:rPr>
        <w:t>12</w:t>
      </w:r>
      <w:r w:rsidRPr="00BE1207">
        <w:rPr>
          <w:rFonts w:ascii="Times New Roman" w:hAnsi="Times New Roman"/>
          <w:szCs w:val="22"/>
        </w:rPr>
        <w:t>/200</w:t>
      </w:r>
      <w:r w:rsidR="00277BDE" w:rsidRPr="00BE1207">
        <w:rPr>
          <w:rFonts w:ascii="Times New Roman" w:hAnsi="Times New Roman"/>
          <w:szCs w:val="22"/>
        </w:rPr>
        <w:t>7</w:t>
      </w:r>
      <w:r w:rsidRPr="00BE1207">
        <w:rPr>
          <w:rFonts w:ascii="Times New Roman" w:hAnsi="Times New Roman"/>
          <w:szCs w:val="22"/>
        </w:rPr>
        <w:t xml:space="preserve"> a </w:t>
      </w:r>
      <w:r w:rsidR="00277BDE" w:rsidRPr="00BE1207">
        <w:rPr>
          <w:rFonts w:ascii="Times New Roman" w:hAnsi="Times New Roman"/>
          <w:szCs w:val="22"/>
        </w:rPr>
        <w:t>04</w:t>
      </w:r>
      <w:r w:rsidRPr="00BE1207">
        <w:rPr>
          <w:rFonts w:ascii="Times New Roman" w:hAnsi="Times New Roman"/>
          <w:szCs w:val="22"/>
        </w:rPr>
        <w:t>/2008.</w:t>
      </w:r>
    </w:p>
    <w:p w:rsidR="001C38DE" w:rsidRPr="00BE1207" w:rsidRDefault="001C38DE" w:rsidP="00B43C27">
      <w:pPr>
        <w:pStyle w:val="PargrafodaLista"/>
        <w:numPr>
          <w:ilvl w:val="0"/>
          <w:numId w:val="3"/>
        </w:numPr>
        <w:ind w:left="426"/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>Atendimento de telemarketing pelo Banco do Brasil</w:t>
      </w:r>
      <w:r w:rsidR="00985B39" w:rsidRPr="00BE1207">
        <w:rPr>
          <w:rFonts w:ascii="Times New Roman" w:hAnsi="Times New Roman"/>
          <w:szCs w:val="22"/>
        </w:rPr>
        <w:t xml:space="preserve">. Período: </w:t>
      </w:r>
      <w:r w:rsidR="00277BDE" w:rsidRPr="00BE1207">
        <w:rPr>
          <w:rFonts w:ascii="Times New Roman" w:hAnsi="Times New Roman"/>
          <w:szCs w:val="22"/>
        </w:rPr>
        <w:t>06</w:t>
      </w:r>
      <w:r w:rsidR="00985B39" w:rsidRPr="00BE1207">
        <w:rPr>
          <w:rFonts w:ascii="Times New Roman" w:hAnsi="Times New Roman"/>
          <w:szCs w:val="22"/>
        </w:rPr>
        <w:t xml:space="preserve">/2007 a </w:t>
      </w:r>
      <w:r w:rsidR="00277BDE" w:rsidRPr="00BE1207">
        <w:rPr>
          <w:rFonts w:ascii="Times New Roman" w:hAnsi="Times New Roman"/>
          <w:szCs w:val="22"/>
        </w:rPr>
        <w:t>11</w:t>
      </w:r>
      <w:r w:rsidR="00985B39" w:rsidRPr="00BE1207">
        <w:rPr>
          <w:rFonts w:ascii="Times New Roman" w:hAnsi="Times New Roman"/>
          <w:szCs w:val="22"/>
        </w:rPr>
        <w:t>/2007.</w:t>
      </w:r>
    </w:p>
    <w:p w:rsidR="00985B39" w:rsidRPr="00BE1207" w:rsidRDefault="00985B39" w:rsidP="00EE7F32">
      <w:pPr>
        <w:pStyle w:val="Realizaes"/>
        <w:numPr>
          <w:ilvl w:val="0"/>
          <w:numId w:val="0"/>
        </w:numPr>
        <w:rPr>
          <w:rFonts w:ascii="Times New Roman" w:hAnsi="Times New Roman"/>
          <w:szCs w:val="22"/>
        </w:rPr>
      </w:pPr>
    </w:p>
    <w:p w:rsidR="00985B39" w:rsidRDefault="008774E8" w:rsidP="00EE7F32">
      <w:pPr>
        <w:pStyle w:val="Realizaes"/>
        <w:numPr>
          <w:ilvl w:val="0"/>
          <w:numId w:val="0"/>
        </w:numPr>
        <w:rPr>
          <w:rFonts w:ascii="Times New Roman" w:hAnsi="Times New Roman"/>
          <w:szCs w:val="22"/>
        </w:rPr>
      </w:pPr>
      <w:r>
        <w:rPr>
          <w:noProof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3A211" wp14:editId="375D546F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6278245" cy="10795"/>
                <wp:effectExtent l="0" t="0" r="27305" b="2730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245" cy="107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5742D" id="Conector reto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85pt" to="494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" strokecolor="black [3213]">
                <v:stroke joinstyle="miter"/>
              </v:line>
            </w:pict>
          </mc:Fallback>
        </mc:AlternateContent>
      </w:r>
      <w:r w:rsidR="00D72915" w:rsidRPr="00BE1207">
        <w:rPr>
          <w:rFonts w:ascii="Times New Roman" w:hAnsi="Times New Roman"/>
          <w:szCs w:val="22"/>
        </w:rPr>
        <w:t>EXPERIÊNCIAS EM PROJETOS</w:t>
      </w:r>
    </w:p>
    <w:p w:rsidR="008774E8" w:rsidRPr="00BE1207" w:rsidRDefault="008774E8" w:rsidP="00EE7F32">
      <w:pPr>
        <w:pStyle w:val="Realizaes"/>
        <w:numPr>
          <w:ilvl w:val="0"/>
          <w:numId w:val="0"/>
        </w:numPr>
        <w:rPr>
          <w:rFonts w:ascii="Times New Roman" w:hAnsi="Times New Roman"/>
          <w:szCs w:val="22"/>
        </w:rPr>
      </w:pPr>
    </w:p>
    <w:p w:rsidR="00B43C27" w:rsidRDefault="00D72915" w:rsidP="00B43C27">
      <w:pPr>
        <w:pStyle w:val="PargrafodaLista"/>
        <w:numPr>
          <w:ilvl w:val="0"/>
          <w:numId w:val="3"/>
        </w:numPr>
        <w:ind w:left="426"/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>COTI Informática – Período: Jan/2012 até a presente data.</w:t>
      </w:r>
      <w:r w:rsidR="00B43C27">
        <w:rPr>
          <w:rFonts w:ascii="Times New Roman" w:hAnsi="Times New Roman"/>
          <w:szCs w:val="22"/>
        </w:rPr>
        <w:t xml:space="preserve"> </w:t>
      </w:r>
    </w:p>
    <w:p w:rsidR="00D72915" w:rsidRPr="00B43C27" w:rsidRDefault="00D72915" w:rsidP="00B43C27">
      <w:pPr>
        <w:pStyle w:val="PargrafodaLista"/>
        <w:numPr>
          <w:ilvl w:val="0"/>
          <w:numId w:val="3"/>
        </w:numPr>
        <w:ind w:left="426"/>
        <w:rPr>
          <w:rFonts w:ascii="Times New Roman" w:hAnsi="Times New Roman"/>
          <w:szCs w:val="22"/>
        </w:rPr>
      </w:pPr>
      <w:r w:rsidRPr="00B43C27">
        <w:rPr>
          <w:rFonts w:ascii="Times New Roman" w:hAnsi="Times New Roman"/>
          <w:szCs w:val="22"/>
        </w:rPr>
        <w:t>Desenvolvimento de projetos web sob supervisão de professores.</w:t>
      </w:r>
      <w:r w:rsidRPr="00B43C27">
        <w:rPr>
          <w:rFonts w:ascii="Times New Roman" w:hAnsi="Times New Roman"/>
          <w:szCs w:val="22"/>
        </w:rPr>
        <w:br/>
        <w:t xml:space="preserve">Tecnologias: Java (JEE), Struts, JSF (RIA – Richfaces e Primefaces), Hibernate e base de dados MySQL e SQLserver </w:t>
      </w:r>
      <w:r w:rsidR="000531DF" w:rsidRPr="00B43C27">
        <w:rPr>
          <w:rFonts w:ascii="Times New Roman" w:hAnsi="Times New Roman"/>
          <w:szCs w:val="22"/>
        </w:rPr>
        <w:t>Jan/2012 até a presente data.</w:t>
      </w:r>
    </w:p>
    <w:p w:rsidR="00D72915" w:rsidRPr="00BE1207" w:rsidRDefault="00B43C27" w:rsidP="00B43C27">
      <w:pPr>
        <w:pStyle w:val="Realizaes"/>
        <w:numPr>
          <w:ilvl w:val="0"/>
          <w:numId w:val="0"/>
        </w:numPr>
        <w:tabs>
          <w:tab w:val="left" w:pos="3915"/>
        </w:tabs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</w:p>
    <w:p w:rsidR="00D72915" w:rsidRDefault="008774E8" w:rsidP="00EE7F32">
      <w:pPr>
        <w:pStyle w:val="Realizaes"/>
        <w:numPr>
          <w:ilvl w:val="0"/>
          <w:numId w:val="0"/>
        </w:numPr>
        <w:rPr>
          <w:rFonts w:ascii="Times New Roman" w:hAnsi="Times New Roman"/>
          <w:szCs w:val="22"/>
        </w:rPr>
      </w:pPr>
      <w:r>
        <w:rPr>
          <w:noProof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CA262" wp14:editId="37AE5534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6278245" cy="10795"/>
                <wp:effectExtent l="0" t="0" r="27305" b="2730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245" cy="107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E5FDF" id="Conector reto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5pt" to="494.3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" strokecolor="black [3213]">
                <v:stroke joinstyle="miter"/>
              </v:line>
            </w:pict>
          </mc:Fallback>
        </mc:AlternateContent>
      </w:r>
      <w:r w:rsidR="00D72915" w:rsidRPr="00BE1207">
        <w:rPr>
          <w:rFonts w:ascii="Times New Roman" w:hAnsi="Times New Roman"/>
          <w:szCs w:val="22"/>
        </w:rPr>
        <w:t>CURSOS</w:t>
      </w:r>
    </w:p>
    <w:p w:rsidR="008774E8" w:rsidRPr="00BE1207" w:rsidRDefault="008774E8" w:rsidP="00EE7F32">
      <w:pPr>
        <w:pStyle w:val="Realizaes"/>
        <w:numPr>
          <w:ilvl w:val="0"/>
          <w:numId w:val="0"/>
        </w:numPr>
        <w:rPr>
          <w:rFonts w:ascii="Times New Roman" w:hAnsi="Times New Roman"/>
          <w:szCs w:val="22"/>
        </w:rPr>
      </w:pPr>
    </w:p>
    <w:p w:rsidR="00EE7F32" w:rsidRPr="00BE1207" w:rsidRDefault="00EE7F32" w:rsidP="00B43C27">
      <w:pPr>
        <w:pStyle w:val="PargrafodaLista"/>
        <w:numPr>
          <w:ilvl w:val="0"/>
          <w:numId w:val="3"/>
        </w:numPr>
        <w:ind w:left="426"/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>Curso de WebDeveloper em Java realizado em 2014 na Instituição COTI Informática, com carga horária de 120 horas.</w:t>
      </w:r>
    </w:p>
    <w:p w:rsidR="00D72915" w:rsidRPr="00BE1207" w:rsidRDefault="00D72915" w:rsidP="00B43C27">
      <w:pPr>
        <w:pStyle w:val="PargrafodaLista"/>
        <w:numPr>
          <w:ilvl w:val="0"/>
          <w:numId w:val="3"/>
        </w:numPr>
        <w:ind w:left="426"/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 xml:space="preserve">Curso </w:t>
      </w:r>
      <w:r w:rsidR="00277BDE" w:rsidRPr="00BE1207">
        <w:rPr>
          <w:rFonts w:ascii="Times New Roman" w:hAnsi="Times New Roman"/>
          <w:szCs w:val="22"/>
        </w:rPr>
        <w:t>de PHP</w:t>
      </w:r>
      <w:r w:rsidRPr="00BE1207">
        <w:rPr>
          <w:rFonts w:ascii="Times New Roman" w:hAnsi="Times New Roman"/>
          <w:szCs w:val="22"/>
        </w:rPr>
        <w:t xml:space="preserve"> realizado em </w:t>
      </w:r>
      <w:r w:rsidR="00277BDE" w:rsidRPr="00BE1207">
        <w:rPr>
          <w:rFonts w:ascii="Times New Roman" w:hAnsi="Times New Roman"/>
          <w:szCs w:val="22"/>
        </w:rPr>
        <w:t>2012</w:t>
      </w:r>
      <w:r w:rsidRPr="00BE1207">
        <w:rPr>
          <w:rFonts w:ascii="Times New Roman" w:hAnsi="Times New Roman"/>
          <w:szCs w:val="22"/>
        </w:rPr>
        <w:t xml:space="preserve"> na Instituição COTI Informática, com carga horária de </w:t>
      </w:r>
      <w:r w:rsidR="00277BDE" w:rsidRPr="00BE1207">
        <w:rPr>
          <w:rFonts w:ascii="Times New Roman" w:hAnsi="Times New Roman"/>
          <w:szCs w:val="22"/>
        </w:rPr>
        <w:t>32</w:t>
      </w:r>
      <w:r w:rsidRPr="00BE1207">
        <w:rPr>
          <w:rFonts w:ascii="Times New Roman" w:hAnsi="Times New Roman"/>
          <w:szCs w:val="22"/>
        </w:rPr>
        <w:t xml:space="preserve"> horas.</w:t>
      </w:r>
    </w:p>
    <w:p w:rsidR="00D72915" w:rsidRPr="00BE1207" w:rsidRDefault="00277BDE" w:rsidP="00B43C27">
      <w:pPr>
        <w:pStyle w:val="PargrafodaLista"/>
        <w:numPr>
          <w:ilvl w:val="0"/>
          <w:numId w:val="3"/>
        </w:numPr>
        <w:ind w:left="426"/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>Curso de</w:t>
      </w:r>
      <w:r w:rsidR="004C410D" w:rsidRPr="00BE1207">
        <w:rPr>
          <w:rFonts w:ascii="Times New Roman" w:hAnsi="Times New Roman"/>
          <w:szCs w:val="22"/>
        </w:rPr>
        <w:t xml:space="preserve"> </w:t>
      </w:r>
      <w:r w:rsidR="00D72915" w:rsidRPr="00BE1207">
        <w:rPr>
          <w:rFonts w:ascii="Times New Roman" w:hAnsi="Times New Roman"/>
          <w:szCs w:val="22"/>
        </w:rPr>
        <w:t xml:space="preserve">Universidade da </w:t>
      </w:r>
      <w:r w:rsidRPr="00BE1207">
        <w:rPr>
          <w:rFonts w:ascii="Times New Roman" w:hAnsi="Times New Roman"/>
          <w:szCs w:val="22"/>
        </w:rPr>
        <w:t>Programação</w:t>
      </w:r>
      <w:r w:rsidR="00D72915" w:rsidRPr="00BE1207">
        <w:rPr>
          <w:rFonts w:ascii="Times New Roman" w:hAnsi="Times New Roman"/>
          <w:szCs w:val="22"/>
        </w:rPr>
        <w:t xml:space="preserve"> – COTI Informática</w:t>
      </w:r>
      <w:r w:rsidRPr="00BE1207">
        <w:rPr>
          <w:rFonts w:ascii="Times New Roman" w:hAnsi="Times New Roman"/>
          <w:szCs w:val="22"/>
        </w:rPr>
        <w:t xml:space="preserve"> realizado em 2012</w:t>
      </w:r>
      <w:r w:rsidR="004C410D" w:rsidRPr="00BE1207">
        <w:rPr>
          <w:rFonts w:ascii="Times New Roman" w:hAnsi="Times New Roman"/>
          <w:szCs w:val="22"/>
        </w:rPr>
        <w:t xml:space="preserve">, com carga horária de </w:t>
      </w:r>
      <w:r w:rsidRPr="00BE1207">
        <w:rPr>
          <w:rFonts w:ascii="Times New Roman" w:hAnsi="Times New Roman"/>
          <w:szCs w:val="22"/>
        </w:rPr>
        <w:t>30</w:t>
      </w:r>
      <w:r w:rsidR="004C410D" w:rsidRPr="00BE1207">
        <w:rPr>
          <w:rFonts w:ascii="Times New Roman" w:hAnsi="Times New Roman"/>
          <w:szCs w:val="22"/>
        </w:rPr>
        <w:t xml:space="preserve"> horas.</w:t>
      </w:r>
    </w:p>
    <w:p w:rsidR="00D72915" w:rsidRPr="00BE1207" w:rsidRDefault="00493418" w:rsidP="00B43C27">
      <w:pPr>
        <w:pStyle w:val="PargrafodaLista"/>
        <w:numPr>
          <w:ilvl w:val="0"/>
          <w:numId w:val="3"/>
        </w:numPr>
        <w:ind w:left="426"/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>Curso de i</w:t>
      </w:r>
      <w:r w:rsidR="00D72915" w:rsidRPr="00BE1207">
        <w:rPr>
          <w:rFonts w:ascii="Times New Roman" w:hAnsi="Times New Roman"/>
          <w:szCs w:val="22"/>
        </w:rPr>
        <w:t xml:space="preserve">nglês </w:t>
      </w:r>
      <w:r w:rsidRPr="00BE1207">
        <w:rPr>
          <w:rFonts w:ascii="Times New Roman" w:hAnsi="Times New Roman"/>
          <w:szCs w:val="22"/>
        </w:rPr>
        <w:t>b</w:t>
      </w:r>
      <w:r w:rsidR="00D72915" w:rsidRPr="00BE1207">
        <w:rPr>
          <w:rFonts w:ascii="Times New Roman" w:hAnsi="Times New Roman"/>
          <w:szCs w:val="22"/>
        </w:rPr>
        <w:t>ásico</w:t>
      </w:r>
      <w:r w:rsidRPr="00BE1207">
        <w:rPr>
          <w:rFonts w:ascii="Times New Roman" w:hAnsi="Times New Roman"/>
          <w:szCs w:val="22"/>
        </w:rPr>
        <w:t xml:space="preserve"> pelo Instituto de</w:t>
      </w:r>
      <w:r w:rsidR="00D72915" w:rsidRPr="00BE1207">
        <w:rPr>
          <w:rFonts w:ascii="Times New Roman" w:hAnsi="Times New Roman"/>
          <w:szCs w:val="22"/>
        </w:rPr>
        <w:t xml:space="preserve"> Idiomas Wizard</w:t>
      </w:r>
      <w:r w:rsidRPr="00BE1207">
        <w:rPr>
          <w:rFonts w:ascii="Times New Roman" w:hAnsi="Times New Roman"/>
          <w:szCs w:val="22"/>
        </w:rPr>
        <w:t>.</w:t>
      </w:r>
    </w:p>
    <w:p w:rsidR="008774E8" w:rsidRPr="00BE1207" w:rsidRDefault="008774E8" w:rsidP="00EE7F32">
      <w:pPr>
        <w:pStyle w:val="Corpodetexto"/>
        <w:rPr>
          <w:rFonts w:ascii="Times New Roman" w:hAnsi="Times New Roman"/>
          <w:szCs w:val="22"/>
        </w:rPr>
      </w:pPr>
      <w:bookmarkStart w:id="0" w:name="_GoBack"/>
      <w:bookmarkEnd w:id="0"/>
    </w:p>
    <w:p w:rsidR="001C38DE" w:rsidRDefault="004C01B0" w:rsidP="00EE7F32">
      <w:pPr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>CONHECIMENTOS</w:t>
      </w:r>
    </w:p>
    <w:p w:rsidR="008774E8" w:rsidRPr="00BE1207" w:rsidRDefault="008774E8" w:rsidP="00EE7F32">
      <w:pPr>
        <w:rPr>
          <w:rFonts w:ascii="Times New Roman" w:hAnsi="Times New Roman"/>
          <w:szCs w:val="22"/>
        </w:rPr>
      </w:pPr>
      <w:r>
        <w:rPr>
          <w:noProof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BFBDC7" wp14:editId="2CE0601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78245" cy="10795"/>
                <wp:effectExtent l="0" t="0" r="27305" b="2730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245" cy="107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86242" id="Conector reto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94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" strokecolor="black [3213]">
                <v:stroke joinstyle="miter"/>
              </v:line>
            </w:pict>
          </mc:Fallback>
        </mc:AlternateContent>
      </w:r>
    </w:p>
    <w:p w:rsidR="004C01B0" w:rsidRPr="00BE1207" w:rsidRDefault="004C01B0" w:rsidP="00B43C27">
      <w:pPr>
        <w:pStyle w:val="PargrafodaLista"/>
        <w:numPr>
          <w:ilvl w:val="0"/>
          <w:numId w:val="3"/>
        </w:numPr>
        <w:ind w:left="426"/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 xml:space="preserve">Java Orientado a Objetos, JSP, Servlets, Ajax, JQuery, JPA 2, Hibernate, JSF, </w:t>
      </w:r>
      <w:proofErr w:type="gramStart"/>
      <w:r w:rsidRPr="00BE1207">
        <w:rPr>
          <w:rFonts w:ascii="Times New Roman" w:hAnsi="Times New Roman"/>
          <w:szCs w:val="22"/>
        </w:rPr>
        <w:t>Struts,  EJB</w:t>
      </w:r>
      <w:proofErr w:type="gramEnd"/>
      <w:r w:rsidRPr="00BE1207">
        <w:rPr>
          <w:rFonts w:ascii="Times New Roman" w:hAnsi="Times New Roman"/>
          <w:szCs w:val="22"/>
        </w:rPr>
        <w:t>, iReport, WebServices e Android.</w:t>
      </w:r>
    </w:p>
    <w:p w:rsidR="004C01B0" w:rsidRPr="00BE1207" w:rsidRDefault="004C01B0" w:rsidP="00B43C27">
      <w:pPr>
        <w:pStyle w:val="PargrafodaLista"/>
        <w:numPr>
          <w:ilvl w:val="0"/>
          <w:numId w:val="3"/>
        </w:numPr>
        <w:ind w:left="426"/>
        <w:rPr>
          <w:rFonts w:ascii="Times New Roman" w:hAnsi="Times New Roman"/>
          <w:szCs w:val="22"/>
        </w:rPr>
      </w:pPr>
      <w:r w:rsidRPr="00BE1207">
        <w:rPr>
          <w:rFonts w:ascii="Times New Roman" w:hAnsi="Times New Roman"/>
          <w:szCs w:val="22"/>
        </w:rPr>
        <w:t>MySQL e SqlServer.</w:t>
      </w:r>
    </w:p>
    <w:p w:rsidR="004C01B0" w:rsidRPr="00B43C27" w:rsidRDefault="004C01B0" w:rsidP="00B43C27">
      <w:pPr>
        <w:pStyle w:val="PargrafodaLista"/>
        <w:numPr>
          <w:ilvl w:val="0"/>
          <w:numId w:val="3"/>
        </w:numPr>
        <w:ind w:left="426"/>
        <w:rPr>
          <w:rFonts w:ascii="Times New Roman" w:hAnsi="Times New Roman"/>
          <w:szCs w:val="22"/>
        </w:rPr>
      </w:pPr>
      <w:r w:rsidRPr="00B43C27">
        <w:rPr>
          <w:rFonts w:ascii="Times New Roman" w:hAnsi="Times New Roman"/>
          <w:szCs w:val="22"/>
        </w:rPr>
        <w:t>PHP, ZendFrame 1 e 2.</w:t>
      </w:r>
    </w:p>
    <w:sectPr w:rsidR="004C01B0" w:rsidRPr="00B43C27" w:rsidSect="00405EE9">
      <w:pgSz w:w="11906" w:h="16838"/>
      <w:pgMar w:top="1077" w:right="1077" w:bottom="90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>
    <w:nsid w:val="001C52F0"/>
    <w:multiLevelType w:val="hybridMultilevel"/>
    <w:tmpl w:val="1506F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F7A4A"/>
    <w:multiLevelType w:val="hybridMultilevel"/>
    <w:tmpl w:val="59069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82ABC"/>
    <w:multiLevelType w:val="hybridMultilevel"/>
    <w:tmpl w:val="5B3202E4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60073E81"/>
    <w:multiLevelType w:val="hybridMultilevel"/>
    <w:tmpl w:val="58C84D3E"/>
    <w:lvl w:ilvl="0" w:tplc="0416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5">
    <w:nsid w:val="6A2F523D"/>
    <w:multiLevelType w:val="hybridMultilevel"/>
    <w:tmpl w:val="709C7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32"/>
    <w:rsid w:val="000018ED"/>
    <w:rsid w:val="000531DF"/>
    <w:rsid w:val="000814C7"/>
    <w:rsid w:val="001B28F8"/>
    <w:rsid w:val="001C38DE"/>
    <w:rsid w:val="00252640"/>
    <w:rsid w:val="00277BDE"/>
    <w:rsid w:val="003B2615"/>
    <w:rsid w:val="00405669"/>
    <w:rsid w:val="00405EE9"/>
    <w:rsid w:val="00491140"/>
    <w:rsid w:val="00493418"/>
    <w:rsid w:val="004C01B0"/>
    <w:rsid w:val="004C410D"/>
    <w:rsid w:val="00706934"/>
    <w:rsid w:val="007B7AF4"/>
    <w:rsid w:val="008637B4"/>
    <w:rsid w:val="008774E8"/>
    <w:rsid w:val="00985B39"/>
    <w:rsid w:val="00A93569"/>
    <w:rsid w:val="00B43C27"/>
    <w:rsid w:val="00B72FC1"/>
    <w:rsid w:val="00BE1207"/>
    <w:rsid w:val="00D2016C"/>
    <w:rsid w:val="00D60625"/>
    <w:rsid w:val="00D72915"/>
    <w:rsid w:val="00EE7F32"/>
    <w:rsid w:val="00F0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ED67F8-F1B3-4C2A-BC98-7C5F0AB7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07"/>
    <w:pPr>
      <w:jc w:val="both"/>
    </w:pPr>
    <w:rPr>
      <w:rFonts w:ascii="Garamond" w:eastAsia="Times New Roman" w:hAnsi="Garamond"/>
      <w:sz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1C38DE"/>
    <w:rPr>
      <w:color w:val="0000FF"/>
      <w:u w:val="single"/>
      <w:lang w:val="pt-BR"/>
    </w:rPr>
  </w:style>
  <w:style w:type="paragraph" w:customStyle="1" w:styleId="Objetivo">
    <w:name w:val="Objetivo"/>
    <w:basedOn w:val="Normal"/>
    <w:next w:val="Corpodetexto"/>
    <w:rsid w:val="001C38DE"/>
    <w:pPr>
      <w:spacing w:before="60" w:after="220" w:line="220" w:lineRule="atLeast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1C38DE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1C38DE"/>
    <w:rPr>
      <w:rFonts w:ascii="Garamond" w:eastAsia="Times New Roman" w:hAnsi="Garamond" w:cs="Times New Roman"/>
      <w:szCs w:val="20"/>
    </w:rPr>
  </w:style>
  <w:style w:type="paragraph" w:customStyle="1" w:styleId="Realizaes">
    <w:name w:val="Realizações"/>
    <w:basedOn w:val="Corpodetexto"/>
    <w:rsid w:val="001C38DE"/>
    <w:pPr>
      <w:numPr>
        <w:numId w:val="1"/>
      </w:numPr>
      <w:spacing w:after="60" w:line="240" w:lineRule="atLeast"/>
    </w:pPr>
  </w:style>
  <w:style w:type="paragraph" w:customStyle="1" w:styleId="Ttulodaseo">
    <w:name w:val="Título da seção"/>
    <w:basedOn w:val="Normal"/>
    <w:next w:val="Objetivo"/>
    <w:rsid w:val="001C38D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PargrafodaLista">
    <w:name w:val="List Paragraph"/>
    <w:basedOn w:val="Normal"/>
    <w:uiPriority w:val="34"/>
    <w:qFormat/>
    <w:rsid w:val="00D60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ilcrab\Documents\Raul%20L&#225;zaro%20de%20Oliveira%20Pinto-%20curriculo%20atualizado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1EFE5-2F80-4C64-A128-5CF002BD7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Raul Lázaro de Oliveira Pinto- curriculo atualizado1.1</Template>
  <TotalTime>34</TotalTime>
  <Pages>1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Lazaro de Oliveira Pinto</dc:creator>
  <cp:keywords/>
  <cp:lastModifiedBy>Raul Lazaro de Oliveira Pinto</cp:lastModifiedBy>
  <cp:revision>14</cp:revision>
  <dcterms:created xsi:type="dcterms:W3CDTF">2014-06-29T20:44:00Z</dcterms:created>
  <dcterms:modified xsi:type="dcterms:W3CDTF">2014-06-29T21:21:00Z</dcterms:modified>
</cp:coreProperties>
</file>